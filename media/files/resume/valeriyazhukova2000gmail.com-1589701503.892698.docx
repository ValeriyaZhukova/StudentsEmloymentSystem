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всего содержимого"/>
      </w:tblPr>
      <w:tblGrid>
        <w:gridCol w:w="3184"/>
        <w:gridCol w:w="762"/>
        <w:gridCol w:w="6520"/>
      </w:tblGrid>
      <w:tr w:rsidR="00B93310" w:rsidRPr="00B71FE9" w14:paraId="301CFE2F" w14:textId="77777777" w:rsidTr="00E35F5F">
        <w:tc>
          <w:tcPr>
            <w:tcW w:w="3184" w:type="dxa"/>
          </w:tcPr>
          <w:sdt>
            <w:sdtPr>
              <w:rPr>
                <w:rFonts w:cs="Arial"/>
                <w:sz w:val="36"/>
              </w:rPr>
              <w:alias w:val="Ваше имя:"/>
              <w:tag w:val="Ваше имя:"/>
              <w:id w:val="-1220516334"/>
              <w:placeholder>
                <w:docPart w:val="7C4F580D227545EEB83F34860EF25AD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322DF3F8" w14:textId="77777777" w:rsidR="00B93310" w:rsidRPr="00B71FE9" w:rsidRDefault="00224DE0" w:rsidP="003856C9">
                <w:pPr>
                  <w:pStyle w:val="1"/>
                  <w:rPr>
                    <w:rFonts w:cs="Arial"/>
                  </w:rPr>
                </w:pPr>
                <w:r>
                  <w:rPr>
                    <w:rFonts w:cs="Arial"/>
                    <w:sz w:val="36"/>
                  </w:rPr>
                  <w:t>Name: Valeria Zhukova</w:t>
                </w:r>
              </w:p>
            </w:sdtContent>
          </w:sdt>
          <w:tbl>
            <w:tblPr>
              <w:tblW w:w="3261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3261"/>
            </w:tblGrid>
            <w:tr w:rsidR="00441EB9" w:rsidRPr="00B71FE9" w14:paraId="088201EA" w14:textId="77777777" w:rsidTr="001A1B97">
              <w:tc>
                <w:tcPr>
                  <w:tcW w:w="3261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7F54C6F" w14:textId="77777777" w:rsidR="00441EB9" w:rsidRPr="001A1B97" w:rsidRDefault="001A1B97" w:rsidP="00441EB9">
                  <w:pPr>
                    <w:pStyle w:val="3"/>
                    <w:rPr>
                      <w:rFonts w:cs="Arial"/>
                      <w:b/>
                      <w:lang w:val="en-US"/>
                    </w:rPr>
                  </w:pPr>
                  <w:r w:rsidRPr="001A1B97">
                    <w:rPr>
                      <w:rFonts w:cs="Arial"/>
                      <w:b/>
                      <w:lang w:val="en-US"/>
                    </w:rPr>
                    <w:t>E</w:t>
                  </w:r>
                  <w:r w:rsidRPr="001A1B97">
                    <w:rPr>
                      <w:rFonts w:cs="Arial"/>
                      <w:b/>
                      <w:caps w:val="0"/>
                      <w:lang w:val="en-US"/>
                    </w:rPr>
                    <w:t>mail</w:t>
                  </w:r>
                  <w:r w:rsidRPr="001A1B97">
                    <w:rPr>
                      <w:rFonts w:cs="Arial"/>
                      <w:b/>
                      <w:lang w:val="en-US"/>
                    </w:rPr>
                    <w:t>:</w:t>
                  </w:r>
                </w:p>
              </w:tc>
            </w:tr>
            <w:tr w:rsidR="00441EB9" w:rsidRPr="00B71FE9" w14:paraId="7975AE52" w14:textId="77777777" w:rsidTr="001A1B97">
              <w:tc>
                <w:tcPr>
                  <w:tcW w:w="3261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E901B56" w14:textId="77777777" w:rsidR="00441EB9" w:rsidRPr="00B71FE9" w:rsidRDefault="001A1B97" w:rsidP="001A1B97">
                  <w:pPr>
                    <w:pStyle w:val="3"/>
                    <w:rPr>
                      <w:rFonts w:cs="Arial"/>
                    </w:rPr>
                  </w:pPr>
                  <w:r>
                    <w:rPr>
                      <w:rFonts w:cs="Arial"/>
                      <w:lang w:val="en-US"/>
                    </w:rPr>
                    <w:t>valeriazhukova2000@gmail.com</w:t>
                  </w:r>
                </w:p>
              </w:tc>
            </w:tr>
            <w:tr w:rsidR="00441EB9" w:rsidRPr="00B71FE9" w14:paraId="43E91278" w14:textId="77777777" w:rsidTr="001A1B97">
              <w:tc>
                <w:tcPr>
                  <w:tcW w:w="3261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2AD7833" w14:textId="77777777" w:rsidR="00441EB9" w:rsidRPr="001A1B97" w:rsidRDefault="001A1B97" w:rsidP="00441EB9">
                  <w:pPr>
                    <w:pStyle w:val="3"/>
                    <w:rPr>
                      <w:rFonts w:cs="Arial"/>
                      <w:b/>
                      <w:lang w:val="en-US"/>
                    </w:rPr>
                  </w:pPr>
                  <w:r w:rsidRPr="001A1B97">
                    <w:rPr>
                      <w:rFonts w:cs="Arial"/>
                      <w:b/>
                      <w:caps w:val="0"/>
                      <w:lang w:val="en-US"/>
                    </w:rPr>
                    <w:t>Phone number:</w:t>
                  </w:r>
                </w:p>
              </w:tc>
            </w:tr>
            <w:tr w:rsidR="00441EB9" w:rsidRPr="00B71FE9" w14:paraId="5D2F005D" w14:textId="77777777" w:rsidTr="001A1B97">
              <w:tc>
                <w:tcPr>
                  <w:tcW w:w="3261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F766C8B" w14:textId="77777777" w:rsidR="00441EB9" w:rsidRPr="00B71FE9" w:rsidRDefault="001A1B97" w:rsidP="001A1B97">
                  <w:pPr>
                    <w:pStyle w:val="3"/>
                    <w:rPr>
                      <w:rFonts w:cs="Arial"/>
                    </w:rPr>
                  </w:pPr>
                  <w:r>
                    <w:rPr>
                      <w:rFonts w:cs="Arial"/>
                      <w:lang w:val="en-US"/>
                    </w:rPr>
                    <w:t>87073348355</w:t>
                  </w:r>
                </w:p>
              </w:tc>
            </w:tr>
            <w:tr w:rsidR="00441EB9" w:rsidRPr="00C14BFA" w14:paraId="14AA19DA" w14:textId="77777777" w:rsidTr="00E35F5F">
              <w:tc>
                <w:tcPr>
                  <w:tcW w:w="3261" w:type="dxa"/>
                  <w:tcBorders>
                    <w:top w:val="nil"/>
                    <w:bottom w:val="single" w:sz="4" w:space="0" w:color="37B6AE" w:themeColor="accent1"/>
                  </w:tcBorders>
                  <w:tcMar>
                    <w:top w:w="360" w:type="dxa"/>
                    <w:bottom w:w="0" w:type="dxa"/>
                  </w:tcMar>
                </w:tcPr>
                <w:p w14:paraId="6F2DD0E4" w14:textId="77777777" w:rsidR="00441EB9" w:rsidRDefault="001A1B97" w:rsidP="00441EB9">
                  <w:pPr>
                    <w:pStyle w:val="3"/>
                    <w:rPr>
                      <w:rFonts w:cs="Arial"/>
                      <w:b/>
                      <w:caps w:val="0"/>
                      <w:lang w:val="en-US"/>
                    </w:rPr>
                  </w:pPr>
                  <w:r w:rsidRPr="001A1B97">
                    <w:rPr>
                      <w:rFonts w:cs="Arial"/>
                      <w:b/>
                      <w:caps w:val="0"/>
                      <w:lang w:val="en-US"/>
                    </w:rPr>
                    <w:t>Address</w:t>
                  </w:r>
                  <w:r>
                    <w:rPr>
                      <w:rFonts w:cs="Arial"/>
                      <w:b/>
                      <w:caps w:val="0"/>
                      <w:lang w:val="en-US"/>
                    </w:rPr>
                    <w:t>:</w:t>
                  </w:r>
                </w:p>
                <w:p w14:paraId="4BB3A440" w14:textId="77777777" w:rsidR="001A1B97" w:rsidRDefault="001A1B97" w:rsidP="001A1B97">
                  <w:pPr>
                    <w:pStyle w:val="3"/>
                    <w:rPr>
                      <w:rFonts w:cs="Arial"/>
                      <w:caps w:val="0"/>
                      <w:lang w:val="en-US"/>
                    </w:rPr>
                  </w:pPr>
                  <w:r>
                    <w:rPr>
                      <w:rFonts w:cs="Arial"/>
                      <w:caps w:val="0"/>
                      <w:lang w:val="en-US"/>
                    </w:rPr>
                    <w:t>TORAYGYROV</w:t>
                  </w:r>
                  <w:r w:rsidRPr="00E35F5F">
                    <w:rPr>
                      <w:rFonts w:cs="Arial"/>
                      <w:caps w:val="0"/>
                      <w:lang w:val="en-US"/>
                    </w:rPr>
                    <w:t xml:space="preserve"> </w:t>
                  </w:r>
                  <w:r>
                    <w:rPr>
                      <w:rFonts w:cs="Arial"/>
                      <w:caps w:val="0"/>
                      <w:lang w:val="en-US"/>
                    </w:rPr>
                    <w:t>ST</w:t>
                  </w:r>
                  <w:r w:rsidRPr="00E35F5F">
                    <w:rPr>
                      <w:rFonts w:cs="Arial"/>
                      <w:caps w:val="0"/>
                      <w:lang w:val="en-US"/>
                    </w:rPr>
                    <w:t>.,</w:t>
                  </w:r>
                  <w:r>
                    <w:rPr>
                      <w:rFonts w:cs="Arial"/>
                      <w:caps w:val="0"/>
                      <w:lang w:val="en-US"/>
                    </w:rPr>
                    <w:t xml:space="preserve"> 25, 28, </w:t>
                  </w:r>
                  <w:r w:rsidRPr="001A1B97">
                    <w:rPr>
                      <w:rFonts w:cs="Arial"/>
                      <w:caps w:val="0"/>
                      <w:lang w:val="en-US"/>
                    </w:rPr>
                    <w:t>ALMATY</w:t>
                  </w:r>
                </w:p>
                <w:p w14:paraId="45B11AF8" w14:textId="77777777" w:rsidR="001A1B97" w:rsidRDefault="001A1B97" w:rsidP="001A1B97">
                  <w:pPr>
                    <w:pStyle w:val="3"/>
                    <w:rPr>
                      <w:rFonts w:cs="Arial"/>
                      <w:caps w:val="0"/>
                      <w:lang w:val="en-US"/>
                    </w:rPr>
                  </w:pPr>
                </w:p>
                <w:p w14:paraId="36646F44" w14:textId="77777777" w:rsidR="001A1B97" w:rsidRPr="00E35F5F" w:rsidRDefault="001A1B97" w:rsidP="001A1B97">
                  <w:pPr>
                    <w:pStyle w:val="3"/>
                    <w:rPr>
                      <w:rFonts w:cs="Arial"/>
                      <w:b/>
                      <w:caps w:val="0"/>
                      <w:lang w:val="en-US"/>
                    </w:rPr>
                  </w:pPr>
                  <w:r w:rsidRPr="001A1B97">
                    <w:rPr>
                      <w:rFonts w:cs="Arial"/>
                      <w:b/>
                      <w:caps w:val="0"/>
                      <w:lang w:val="en-US"/>
                    </w:rPr>
                    <w:t>Date of birth:</w:t>
                  </w:r>
                  <w:r w:rsidRPr="00E35F5F">
                    <w:rPr>
                      <w:rFonts w:cs="Arial"/>
                      <w:b/>
                      <w:caps w:val="0"/>
                      <w:lang w:val="en-US"/>
                    </w:rPr>
                    <w:t xml:space="preserve"> </w:t>
                  </w:r>
                </w:p>
                <w:p w14:paraId="460D4F02" w14:textId="77777777" w:rsidR="001A1B97" w:rsidRDefault="001A1B97" w:rsidP="001A1B97">
                  <w:pPr>
                    <w:pStyle w:val="3"/>
                    <w:rPr>
                      <w:rFonts w:cs="Arial"/>
                      <w:lang w:val="en-US"/>
                    </w:rPr>
                  </w:pPr>
                  <w:r>
                    <w:rPr>
                      <w:rFonts w:cs="Arial"/>
                      <w:lang w:val="en-US"/>
                    </w:rPr>
                    <w:t>March 10, 2000</w:t>
                  </w:r>
                </w:p>
                <w:p w14:paraId="079CC843" w14:textId="77777777" w:rsidR="001A1B97" w:rsidRDefault="001A1B97" w:rsidP="001A1B97">
                  <w:pPr>
                    <w:pStyle w:val="3"/>
                    <w:rPr>
                      <w:rFonts w:cs="Arial"/>
                      <w:lang w:val="en-US"/>
                    </w:rPr>
                  </w:pPr>
                </w:p>
                <w:p w14:paraId="24BB5F39" w14:textId="77777777" w:rsidR="001A1B97" w:rsidRPr="001A1B97" w:rsidRDefault="001A1B97" w:rsidP="001A1B97">
                  <w:pPr>
                    <w:pStyle w:val="3"/>
                    <w:rPr>
                      <w:rFonts w:cs="Arial"/>
                      <w:b/>
                      <w:lang w:val="en-US"/>
                    </w:rPr>
                  </w:pPr>
                  <w:r w:rsidRPr="001A1B97">
                    <w:rPr>
                      <w:rFonts w:cs="Arial"/>
                      <w:b/>
                      <w:caps w:val="0"/>
                      <w:lang w:val="en-US"/>
                    </w:rPr>
                    <w:t>Sex:</w:t>
                  </w:r>
                </w:p>
                <w:p w14:paraId="4340DFFA" w14:textId="77777777" w:rsidR="001A1B97" w:rsidRDefault="001A1B97" w:rsidP="001A1B97">
                  <w:pPr>
                    <w:pStyle w:val="3"/>
                    <w:rPr>
                      <w:rFonts w:cs="Arial"/>
                      <w:lang w:val="en-US"/>
                    </w:rPr>
                  </w:pPr>
                  <w:r>
                    <w:rPr>
                      <w:rFonts w:cs="Arial"/>
                      <w:lang w:val="en-US"/>
                    </w:rPr>
                    <w:t>female</w:t>
                  </w:r>
                </w:p>
                <w:p w14:paraId="2ADD6498" w14:textId="77777777" w:rsidR="001A1B97" w:rsidRDefault="001A1B97" w:rsidP="001A1B97">
                  <w:pPr>
                    <w:pStyle w:val="3"/>
                    <w:rPr>
                      <w:rFonts w:cs="Arial"/>
                      <w:lang w:val="en-US"/>
                    </w:rPr>
                  </w:pPr>
                </w:p>
                <w:p w14:paraId="0A68EED8" w14:textId="77777777" w:rsidR="001A1B97" w:rsidRPr="001A1B97" w:rsidRDefault="001A1B97" w:rsidP="001A1B97">
                  <w:pPr>
                    <w:pStyle w:val="3"/>
                    <w:rPr>
                      <w:rFonts w:cs="Arial"/>
                      <w:b/>
                      <w:lang w:val="en-US"/>
                    </w:rPr>
                  </w:pPr>
                  <w:r w:rsidRPr="001A1B97">
                    <w:rPr>
                      <w:rFonts w:cs="Arial"/>
                      <w:b/>
                      <w:caps w:val="0"/>
                      <w:lang w:val="en-US"/>
                    </w:rPr>
                    <w:t>Tall:</w:t>
                  </w:r>
                </w:p>
                <w:p w14:paraId="769F7CDA" w14:textId="77777777" w:rsidR="001A1B97" w:rsidRDefault="001A1B97" w:rsidP="001A1B97">
                  <w:pPr>
                    <w:pStyle w:val="3"/>
                    <w:rPr>
                      <w:rFonts w:cs="Arial"/>
                      <w:lang w:val="en-US"/>
                    </w:rPr>
                  </w:pPr>
                  <w:r>
                    <w:rPr>
                      <w:rFonts w:cs="Arial"/>
                      <w:lang w:val="en-US"/>
                    </w:rPr>
                    <w:t>165 cm</w:t>
                  </w:r>
                </w:p>
                <w:p w14:paraId="5F85B3B9" w14:textId="77777777" w:rsidR="001A1B97" w:rsidRDefault="001A1B97" w:rsidP="001A1B97">
                  <w:pPr>
                    <w:pStyle w:val="3"/>
                    <w:rPr>
                      <w:rFonts w:cs="Arial"/>
                      <w:lang w:val="en-US"/>
                    </w:rPr>
                  </w:pPr>
                </w:p>
                <w:p w14:paraId="274CBC37" w14:textId="77777777" w:rsidR="001A1B97" w:rsidRPr="001A1B97" w:rsidRDefault="001A1B97" w:rsidP="001A1B97">
                  <w:pPr>
                    <w:pStyle w:val="3"/>
                    <w:rPr>
                      <w:rFonts w:cs="Arial"/>
                      <w:b/>
                      <w:lang w:val="en-US"/>
                    </w:rPr>
                  </w:pPr>
                  <w:r w:rsidRPr="001A1B97">
                    <w:rPr>
                      <w:rFonts w:cs="Arial"/>
                      <w:b/>
                      <w:caps w:val="0"/>
                      <w:lang w:val="en-US"/>
                    </w:rPr>
                    <w:t>Weight:</w:t>
                  </w:r>
                </w:p>
                <w:p w14:paraId="45DD550F" w14:textId="77777777" w:rsidR="001A1B97" w:rsidRDefault="001A1B97" w:rsidP="001A1B97">
                  <w:pPr>
                    <w:pStyle w:val="3"/>
                    <w:rPr>
                      <w:rFonts w:cs="Arial"/>
                      <w:lang w:val="en-US"/>
                    </w:rPr>
                  </w:pPr>
                  <w:r>
                    <w:rPr>
                      <w:rFonts w:cs="Arial"/>
                      <w:lang w:val="en-US"/>
                    </w:rPr>
                    <w:t>50 kg</w:t>
                  </w:r>
                </w:p>
                <w:p w14:paraId="5714FA70" w14:textId="77777777" w:rsidR="001A1B97" w:rsidRDefault="001A1B97" w:rsidP="001A1B97">
                  <w:pPr>
                    <w:pStyle w:val="3"/>
                    <w:rPr>
                      <w:rFonts w:cs="Arial"/>
                      <w:lang w:val="en-US"/>
                    </w:rPr>
                  </w:pPr>
                </w:p>
                <w:p w14:paraId="5AD87A4B" w14:textId="77777777" w:rsidR="001A1B97" w:rsidRPr="001A1B97" w:rsidRDefault="001A1B97" w:rsidP="001A1B97">
                  <w:pPr>
                    <w:pStyle w:val="3"/>
                    <w:rPr>
                      <w:rFonts w:cs="Arial"/>
                      <w:b/>
                      <w:lang w:val="en-US"/>
                    </w:rPr>
                  </w:pPr>
                  <w:r w:rsidRPr="001A1B97">
                    <w:rPr>
                      <w:rFonts w:cs="Arial"/>
                      <w:b/>
                      <w:caps w:val="0"/>
                      <w:lang w:val="en-US"/>
                    </w:rPr>
                    <w:t xml:space="preserve">Citizenship: </w:t>
                  </w:r>
                </w:p>
                <w:p w14:paraId="3DD886C2" w14:textId="77777777" w:rsidR="001A1B97" w:rsidRDefault="001A1B97" w:rsidP="001A1B97">
                  <w:pPr>
                    <w:pStyle w:val="3"/>
                    <w:jc w:val="both"/>
                    <w:rPr>
                      <w:rFonts w:cs="Arial"/>
                      <w:lang w:val="en-US"/>
                    </w:rPr>
                  </w:pPr>
                  <w:r>
                    <w:rPr>
                      <w:rFonts w:cs="Arial"/>
                      <w:lang w:val="en-US"/>
                    </w:rPr>
                    <w:t>The Republic of kazakhstan</w:t>
                  </w:r>
                </w:p>
                <w:p w14:paraId="36B68F74" w14:textId="77777777" w:rsidR="005F3658" w:rsidRPr="001A1B97" w:rsidRDefault="005F3658" w:rsidP="001A1B97">
                  <w:pPr>
                    <w:pStyle w:val="3"/>
                    <w:jc w:val="both"/>
                    <w:rPr>
                      <w:rFonts w:cs="Arial"/>
                      <w:lang w:val="en-US"/>
                    </w:rPr>
                  </w:pPr>
                </w:p>
              </w:tc>
            </w:tr>
            <w:tr w:rsidR="00E35F5F" w:rsidRPr="00C14BFA" w14:paraId="2ED719C8" w14:textId="77777777" w:rsidTr="00E35F5F">
              <w:tc>
                <w:tcPr>
                  <w:tcW w:w="3261" w:type="dxa"/>
                  <w:tcBorders>
                    <w:top w:val="single" w:sz="4" w:space="0" w:color="37B6AE" w:themeColor="accent1"/>
                    <w:bottom w:val="single" w:sz="4" w:space="0" w:color="FFFFFF" w:themeColor="background1"/>
                  </w:tcBorders>
                  <w:tcMar>
                    <w:top w:w="360" w:type="dxa"/>
                    <w:bottom w:w="0" w:type="dxa"/>
                  </w:tcMar>
                </w:tcPr>
                <w:p w14:paraId="5CAE8953" w14:textId="77777777" w:rsidR="00E35F5F" w:rsidRPr="001A1B97" w:rsidRDefault="00E35F5F" w:rsidP="00441EB9">
                  <w:pPr>
                    <w:pStyle w:val="3"/>
                    <w:rPr>
                      <w:rFonts w:cs="Arial"/>
                      <w:b/>
                      <w:caps w:val="0"/>
                      <w:lang w:val="en-US"/>
                    </w:rPr>
                  </w:pPr>
                </w:p>
              </w:tc>
            </w:tr>
          </w:tbl>
          <w:p w14:paraId="0D04E553" w14:textId="77777777" w:rsidR="00B93310" w:rsidRPr="00C14BFA" w:rsidRDefault="00B93310" w:rsidP="003856C9">
            <w:pPr>
              <w:rPr>
                <w:rFonts w:cs="Arial"/>
                <w:lang w:val="en-US"/>
              </w:rPr>
            </w:pPr>
          </w:p>
        </w:tc>
        <w:tc>
          <w:tcPr>
            <w:tcW w:w="762" w:type="dxa"/>
          </w:tcPr>
          <w:p w14:paraId="0FDE6890" w14:textId="77777777" w:rsidR="00B93310" w:rsidRPr="00C14BFA" w:rsidRDefault="00B93310" w:rsidP="00463463">
            <w:pPr>
              <w:rPr>
                <w:rFonts w:cs="Arial"/>
                <w:lang w:val="en-US"/>
              </w:rPr>
            </w:pPr>
          </w:p>
        </w:tc>
        <w:tc>
          <w:tcPr>
            <w:tcW w:w="652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6520"/>
            </w:tblGrid>
            <w:tr w:rsidR="008F6337" w:rsidRPr="00C14BFA" w14:paraId="15411FA4" w14:textId="77777777" w:rsidTr="00E35F5F">
              <w:trPr>
                <w:trHeight w:val="3281"/>
              </w:trPr>
              <w:tc>
                <w:tcPr>
                  <w:tcW w:w="652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625E13C2" w14:textId="77777777" w:rsidR="008F6337" w:rsidRPr="005F3658" w:rsidRDefault="005F3658" w:rsidP="008F6337">
                  <w:pPr>
                    <w:pStyle w:val="2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Education background</w:t>
                  </w:r>
                </w:p>
                <w:p w14:paraId="4E28E333" w14:textId="77777777" w:rsidR="008F6337" w:rsidRPr="00E35F5F" w:rsidRDefault="005F3658" w:rsidP="002B3890">
                  <w:pPr>
                    <w:pStyle w:val="4"/>
                    <w:rPr>
                      <w:rFonts w:cs="Arial"/>
                      <w:sz w:val="24"/>
                      <w:lang w:val="en-US"/>
                    </w:rPr>
                  </w:pPr>
                  <w:r w:rsidRPr="00E35F5F">
                    <w:rPr>
                      <w:rFonts w:cs="Arial"/>
                      <w:sz w:val="24"/>
                      <w:lang w:val="en-US"/>
                    </w:rPr>
                    <w:t>School at Kazakh-American University</w:t>
                  </w:r>
                </w:p>
                <w:p w14:paraId="11A100AF" w14:textId="77777777" w:rsidR="008F6337" w:rsidRPr="00E35F5F" w:rsidRDefault="005F3658" w:rsidP="008F6337">
                  <w:pPr>
                    <w:pStyle w:val="5"/>
                    <w:rPr>
                      <w:rFonts w:cs="Arial"/>
                      <w:sz w:val="24"/>
                      <w:lang w:val="en-US"/>
                    </w:rPr>
                  </w:pPr>
                  <w:r w:rsidRPr="00E35F5F">
                    <w:rPr>
                      <w:rFonts w:cs="Arial"/>
                      <w:sz w:val="24"/>
                      <w:lang w:val="en-US"/>
                    </w:rPr>
                    <w:t>2010 - 2015</w:t>
                  </w:r>
                </w:p>
                <w:p w14:paraId="68A3F54A" w14:textId="77777777" w:rsidR="007B2F5C" w:rsidRPr="00E35F5F" w:rsidRDefault="005F3658" w:rsidP="0043426C">
                  <w:pPr>
                    <w:pStyle w:val="4"/>
                    <w:rPr>
                      <w:rFonts w:cs="Arial"/>
                      <w:sz w:val="24"/>
                      <w:lang w:val="en-US"/>
                    </w:rPr>
                  </w:pPr>
                  <w:r w:rsidRPr="00E35F5F">
                    <w:rPr>
                      <w:rFonts w:cs="Arial"/>
                      <w:sz w:val="24"/>
                      <w:lang w:val="en-US"/>
                    </w:rPr>
                    <w:t>Non-state Educational Institution "Leader"</w:t>
                  </w:r>
                </w:p>
                <w:p w14:paraId="75060F2A" w14:textId="77777777" w:rsidR="008F6337" w:rsidRPr="00E35F5F" w:rsidRDefault="005F3658" w:rsidP="005F3658">
                  <w:pPr>
                    <w:pStyle w:val="5"/>
                    <w:rPr>
                      <w:rFonts w:cs="Arial"/>
                      <w:sz w:val="24"/>
                      <w:lang w:val="en-US"/>
                    </w:rPr>
                  </w:pPr>
                  <w:r w:rsidRPr="00E35F5F">
                    <w:rPr>
                      <w:rFonts w:cs="Arial"/>
                      <w:sz w:val="24"/>
                      <w:lang w:val="en-US"/>
                    </w:rPr>
                    <w:t>2015 - 2017</w:t>
                  </w:r>
                </w:p>
                <w:p w14:paraId="0480C50F" w14:textId="77777777" w:rsidR="005F3658" w:rsidRPr="00E35F5F" w:rsidRDefault="005F3658" w:rsidP="005F3658">
                  <w:pPr>
                    <w:rPr>
                      <w:sz w:val="24"/>
                      <w:lang w:val="en-US"/>
                    </w:rPr>
                  </w:pPr>
                </w:p>
                <w:p w14:paraId="5B147B3B" w14:textId="77777777" w:rsidR="005F3658" w:rsidRPr="00E35F5F" w:rsidRDefault="005F3658" w:rsidP="005F3658">
                  <w:pPr>
                    <w:pStyle w:val="5"/>
                    <w:rPr>
                      <w:rFonts w:cs="Arial"/>
                      <w:b/>
                      <w:iCs/>
                      <w:caps/>
                      <w:sz w:val="24"/>
                      <w:lang w:val="en-US"/>
                    </w:rPr>
                  </w:pPr>
                  <w:r w:rsidRPr="00E35F5F">
                    <w:rPr>
                      <w:rFonts w:cs="Arial"/>
                      <w:b/>
                      <w:iCs/>
                      <w:caps/>
                      <w:sz w:val="24"/>
                      <w:lang w:val="en-US"/>
                    </w:rPr>
                    <w:t>International Information Technologies University</w:t>
                  </w:r>
                </w:p>
                <w:p w14:paraId="3BC87BC6" w14:textId="77777777" w:rsidR="005F3658" w:rsidRPr="00C14BFA" w:rsidRDefault="005F3658" w:rsidP="005F3658">
                  <w:pPr>
                    <w:pStyle w:val="5"/>
                    <w:rPr>
                      <w:rFonts w:cs="Arial"/>
                      <w:lang w:val="en-US"/>
                    </w:rPr>
                  </w:pPr>
                  <w:r w:rsidRPr="00E35F5F">
                    <w:rPr>
                      <w:rFonts w:cs="Arial"/>
                      <w:sz w:val="24"/>
                      <w:lang w:val="en-US"/>
                    </w:rPr>
                    <w:t>2017 - Present</w:t>
                  </w:r>
                </w:p>
              </w:tc>
            </w:tr>
            <w:tr w:rsidR="008F6337" w:rsidRPr="005F3658" w14:paraId="2D5A48E1" w14:textId="77777777" w:rsidTr="00E35F5F">
              <w:trPr>
                <w:trHeight w:val="3672"/>
              </w:trPr>
              <w:tc>
                <w:tcPr>
                  <w:tcW w:w="6520" w:type="dxa"/>
                  <w:tcBorders>
                    <w:bottom w:val="single" w:sz="4" w:space="0" w:color="37B6AE" w:themeColor="accent1"/>
                  </w:tcBorders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7E679FB4" w14:textId="77777777" w:rsidR="008F6337" w:rsidRPr="005F3658" w:rsidRDefault="005F3658" w:rsidP="008F6337">
                  <w:pPr>
                    <w:pStyle w:val="2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Skill</w:t>
                  </w:r>
                </w:p>
                <w:p w14:paraId="6866C761" w14:textId="77777777" w:rsidR="007B2F5C" w:rsidRPr="00E35F5F" w:rsidRDefault="005F3658" w:rsidP="002B3890">
                  <w:pPr>
                    <w:pStyle w:val="4"/>
                    <w:rPr>
                      <w:rFonts w:cs="Arial"/>
                      <w:sz w:val="24"/>
                      <w:lang w:val="en-US"/>
                    </w:rPr>
                  </w:pPr>
                  <w:r w:rsidRPr="00E35F5F">
                    <w:rPr>
                      <w:rFonts w:cs="Arial"/>
                      <w:sz w:val="24"/>
                      <w:lang w:val="en-US"/>
                    </w:rPr>
                    <w:t>Compter skill</w:t>
                  </w:r>
                </w:p>
                <w:p w14:paraId="49FBD258" w14:textId="77777777" w:rsidR="008F6337" w:rsidRPr="00E35F5F" w:rsidRDefault="005F3658" w:rsidP="005F3658">
                  <w:pPr>
                    <w:rPr>
                      <w:rFonts w:cs="Arial"/>
                      <w:sz w:val="24"/>
                      <w:lang w:val="en-US"/>
                    </w:rPr>
                  </w:pPr>
                  <w:r w:rsidRPr="00E35F5F">
                    <w:rPr>
                      <w:rFonts w:cs="Arial"/>
                      <w:sz w:val="24"/>
                      <w:lang w:val="en-US"/>
                    </w:rPr>
                    <w:t>Microsoft Office (Word, Excel, Power Point, Access)</w:t>
                  </w:r>
                </w:p>
                <w:p w14:paraId="5CC14858" w14:textId="77777777" w:rsidR="005F3658" w:rsidRPr="00E35F5F" w:rsidRDefault="005F3658" w:rsidP="005F3658">
                  <w:pPr>
                    <w:rPr>
                      <w:rFonts w:cs="Arial"/>
                      <w:sz w:val="24"/>
                      <w:lang w:val="en-US"/>
                    </w:rPr>
                  </w:pPr>
                  <w:r w:rsidRPr="00E35F5F">
                    <w:rPr>
                      <w:rFonts w:cs="Arial"/>
                      <w:sz w:val="24"/>
                      <w:lang w:val="en-US"/>
                    </w:rPr>
                    <w:t>Microsoft Visual Studio</w:t>
                  </w:r>
                </w:p>
                <w:p w14:paraId="7E0131A8" w14:textId="77777777" w:rsidR="005F3658" w:rsidRPr="00E35F5F" w:rsidRDefault="005F3658" w:rsidP="005F3658">
                  <w:pPr>
                    <w:pStyle w:val="4"/>
                    <w:rPr>
                      <w:rFonts w:cs="Arial"/>
                      <w:sz w:val="24"/>
                      <w:lang w:val="en-US"/>
                    </w:rPr>
                  </w:pPr>
                  <w:r w:rsidRPr="00E35F5F">
                    <w:rPr>
                      <w:rFonts w:cs="Arial"/>
                      <w:sz w:val="24"/>
                      <w:lang w:val="en-US"/>
                    </w:rPr>
                    <w:t>Programming Language skill</w:t>
                  </w:r>
                </w:p>
                <w:p w14:paraId="0EDAE422" w14:textId="77777777" w:rsidR="005F3658" w:rsidRPr="00E35F5F" w:rsidRDefault="005F3658" w:rsidP="005F3658">
                  <w:pPr>
                    <w:rPr>
                      <w:rFonts w:cs="Arial"/>
                      <w:sz w:val="24"/>
                      <w:lang w:val="en-US"/>
                    </w:rPr>
                  </w:pPr>
                  <w:r w:rsidRPr="00E35F5F">
                    <w:rPr>
                      <w:rFonts w:cs="Arial"/>
                      <w:sz w:val="24"/>
                      <w:lang w:val="en-US"/>
                    </w:rPr>
                    <w:t>C++, C#, HTML, CSS, JavaScript, Java</w:t>
                  </w:r>
                </w:p>
                <w:p w14:paraId="7E6EA79E" w14:textId="77777777" w:rsidR="005F3658" w:rsidRPr="00E35F5F" w:rsidRDefault="005F3658" w:rsidP="005F3658">
                  <w:pPr>
                    <w:pStyle w:val="4"/>
                    <w:rPr>
                      <w:rFonts w:cs="Arial"/>
                      <w:sz w:val="24"/>
                      <w:lang w:val="en-US"/>
                    </w:rPr>
                  </w:pPr>
                  <w:r w:rsidRPr="00E35F5F">
                    <w:rPr>
                      <w:rFonts w:cs="Arial"/>
                      <w:sz w:val="24"/>
                      <w:lang w:val="en-US"/>
                    </w:rPr>
                    <w:t>Language skill</w:t>
                  </w:r>
                </w:p>
                <w:p w14:paraId="76214C3C" w14:textId="77777777" w:rsidR="005F3658" w:rsidRPr="00E35F5F" w:rsidRDefault="005F3658" w:rsidP="005F3658">
                  <w:pPr>
                    <w:rPr>
                      <w:rFonts w:cs="Arial"/>
                      <w:sz w:val="24"/>
                      <w:lang w:val="en-US"/>
                    </w:rPr>
                  </w:pPr>
                  <w:r w:rsidRPr="00E35F5F">
                    <w:rPr>
                      <w:rFonts w:cs="Arial"/>
                      <w:sz w:val="24"/>
                      <w:lang w:val="en-US"/>
                    </w:rPr>
                    <w:t>English, Kazakh, Russian</w:t>
                  </w:r>
                </w:p>
                <w:p w14:paraId="3DF64FA5" w14:textId="09984937" w:rsidR="00C14BFA" w:rsidRPr="00C14BFA" w:rsidRDefault="00C14BFA" w:rsidP="00C14BFA">
                  <w:pPr>
                    <w:tabs>
                      <w:tab w:val="left" w:pos="1008"/>
                      <w:tab w:val="center" w:pos="3145"/>
                    </w:tabs>
                    <w:jc w:val="left"/>
                    <w:rPr>
                      <w:rFonts w:cs="Arial"/>
                      <w:lang w:val="en-US"/>
                    </w:rPr>
                  </w:pPr>
                  <w:r>
                    <w:rPr>
                      <w:rFonts w:cs="Arial"/>
                      <w:lang w:val="en-US"/>
                    </w:rPr>
                    <w:tab/>
                  </w:r>
                  <w:r>
                    <w:rPr>
                      <w:rFonts w:cs="Arial"/>
                      <w:lang w:val="en-US"/>
                    </w:rPr>
                    <w:tab/>
                  </w:r>
                  <w:r>
                    <w:rPr>
                      <w:rFonts w:cs="Arial"/>
                      <w:lang w:val="en-US"/>
                    </w:rPr>
                    <w:tab/>
                  </w:r>
                  <w:r>
                    <w:rPr>
                      <w:rFonts w:cs="Arial"/>
                      <w:lang w:val="en-US"/>
                    </w:rPr>
                    <w:tab/>
                  </w:r>
                </w:p>
              </w:tc>
            </w:tr>
            <w:tr w:rsidR="00E35F5F" w:rsidRPr="005F3658" w14:paraId="5EE35CD8" w14:textId="77777777" w:rsidTr="00E35F5F">
              <w:trPr>
                <w:trHeight w:val="3672"/>
              </w:trPr>
              <w:tc>
                <w:tcPr>
                  <w:tcW w:w="6520" w:type="dxa"/>
                  <w:tcBorders>
                    <w:top w:val="single" w:sz="4" w:space="0" w:color="37B6AE" w:themeColor="accent1"/>
                  </w:tcBorders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7BAAB4B4" w14:textId="77777777" w:rsidR="00E35F5F" w:rsidRDefault="00E35F5F" w:rsidP="008F6337">
                  <w:pPr>
                    <w:pStyle w:val="2"/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14:paraId="536DA342" w14:textId="77777777" w:rsidR="008F6337" w:rsidRPr="00B71FE9" w:rsidRDefault="008F6337" w:rsidP="003856C9">
            <w:pPr>
              <w:rPr>
                <w:rFonts w:cs="Arial"/>
              </w:rPr>
            </w:pPr>
          </w:p>
        </w:tc>
      </w:tr>
    </w:tbl>
    <w:p w14:paraId="6350176E" w14:textId="77777777" w:rsidR="00E941EF" w:rsidRPr="00B71FE9" w:rsidRDefault="00E941EF" w:rsidP="0019561F">
      <w:pPr>
        <w:pStyle w:val="a9"/>
        <w:rPr>
          <w:rFonts w:cs="Arial"/>
        </w:rPr>
      </w:pPr>
    </w:p>
    <w:sectPr w:rsidR="00E941EF" w:rsidRPr="00B71FE9" w:rsidSect="001A1B97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720" w:right="720" w:bottom="720" w:left="720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2456B" w14:textId="77777777" w:rsidR="00F5059A" w:rsidRDefault="00F5059A" w:rsidP="003856C9">
      <w:pPr>
        <w:spacing w:after="0" w:line="240" w:lineRule="auto"/>
      </w:pPr>
      <w:r>
        <w:separator/>
      </w:r>
    </w:p>
  </w:endnote>
  <w:endnote w:type="continuationSeparator" w:id="0">
    <w:p w14:paraId="673CA256" w14:textId="77777777" w:rsidR="00F5059A" w:rsidRDefault="00F5059A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11E64" w14:textId="77777777" w:rsidR="003856C9" w:rsidRDefault="007803B7" w:rsidP="007803B7">
    <w:pPr>
      <w:pStyle w:val="a5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23F8ACDF" wp14:editId="160CBA0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Группа 4" descr="Рисунок ниж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Полилиния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Полилиния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Полилиния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Полилиния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Полилиния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Полилиния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Полилиния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Полилиния 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Полилиния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635F271" id="Группа 4" o:spid="_x0000_s1026" alt="Рисунок нижнего колонтитула с серыми прямоугольниками под разными углами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">
              <o:lock v:ext="edit" aspectratio="t"/>
              <v:shape id="Полилиния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Полилиния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Полилиния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Полилиния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Полилиния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Полилиния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Полилиния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Полилиния 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Полилиния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ru-RU"/>
          </w:rPr>
          <w:fldChar w:fldCharType="begin"/>
        </w:r>
        <w:r w:rsidR="001765FE">
          <w:rPr>
            <w:lang w:bidi="ru-RU"/>
          </w:rPr>
          <w:instrText xml:space="preserve"> PAGE   \* MERGEFORMAT </w:instrText>
        </w:r>
        <w:r w:rsidR="001765FE">
          <w:rPr>
            <w:lang w:bidi="ru-RU"/>
          </w:rPr>
          <w:fldChar w:fldCharType="separate"/>
        </w:r>
        <w:r w:rsidR="00E35F5F">
          <w:rPr>
            <w:noProof/>
            <w:lang w:bidi="ru-RU"/>
          </w:rPr>
          <w:t>2</w:t>
        </w:r>
        <w:r w:rsidR="001765FE">
          <w:rPr>
            <w:noProof/>
            <w:lang w:bidi="ru-RU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DC2C3" w14:textId="77777777" w:rsidR="001765FE" w:rsidRDefault="00DC79BB">
    <w:pPr>
      <w:pStyle w:val="a5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0149A8A4" wp14:editId="01D745F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Группа 4" descr="Рисунок ниж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Полилиния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Полилиния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Полилиния 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Полилиния 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Полилиния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Полилиния 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Полилиния 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Полилиния 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Полилиния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51D749C" id="Группа 4" o:spid="_x0000_s1026" alt="Рисунок нижнего колонтитула с серыми прямоугольниками под разными углами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">
              <o:lock v:ext="edit" aspectratio="t"/>
              <v:shape id="Полилиния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Полилиния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Полилиния 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Полилиния 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Полилиния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Полилиния 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Полилиния 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Полилиния 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Полилиния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12293" w14:textId="77777777" w:rsidR="00F5059A" w:rsidRDefault="00F5059A" w:rsidP="003856C9">
      <w:pPr>
        <w:spacing w:after="0" w:line="240" w:lineRule="auto"/>
      </w:pPr>
      <w:r>
        <w:separator/>
      </w:r>
    </w:p>
  </w:footnote>
  <w:footnote w:type="continuationSeparator" w:id="0">
    <w:p w14:paraId="282FA070" w14:textId="77777777" w:rsidR="00F5059A" w:rsidRDefault="00F5059A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92DD0" w14:textId="77777777" w:rsidR="003856C9" w:rsidRDefault="007803B7">
    <w:pPr>
      <w:pStyle w:val="a3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4E5B9116" wp14:editId="29D9CF7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Группа 17" descr="Рисунок верх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Полилиния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Полилиния 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Полилиния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Полилиния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Полилиния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Полилиния 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Полилиния 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Полилиния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Полилиния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Полилиния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AB2C991" id="Группа 17" o:spid="_x0000_s1026" alt="Рисунок верхнего колонтитула с серыми прямоугольниками под разными углами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">
              <o:lock v:ext="edit" aspectratio="t"/>
              <v:shape id="Полилиния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Полилиния 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Полилиния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Полилиния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Полилиния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Полилиния 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Полилиния 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Полилиния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Полилиния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Полилиния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A8B0B" w14:textId="77777777" w:rsidR="00DC79BB" w:rsidRPr="001A1B97" w:rsidRDefault="001A1B97" w:rsidP="001A1B97">
    <w:pPr>
      <w:pStyle w:val="1"/>
      <w:rPr>
        <w:lang w:val="en-US"/>
      </w:rPr>
    </w:pPr>
    <w:r>
      <w:rPr>
        <w:lang w:val="en-US"/>
      </w:rPr>
      <w:t>Curriculum vitae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B97"/>
    <w:rsid w:val="00052BE1"/>
    <w:rsid w:val="0007412A"/>
    <w:rsid w:val="0010199E"/>
    <w:rsid w:val="001765FE"/>
    <w:rsid w:val="0019561F"/>
    <w:rsid w:val="001A1B97"/>
    <w:rsid w:val="001B32D2"/>
    <w:rsid w:val="00224DE0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835D4"/>
    <w:rsid w:val="004D22BB"/>
    <w:rsid w:val="005152F2"/>
    <w:rsid w:val="00534E4E"/>
    <w:rsid w:val="00551D35"/>
    <w:rsid w:val="00557019"/>
    <w:rsid w:val="005674AC"/>
    <w:rsid w:val="005A1E51"/>
    <w:rsid w:val="005A7E57"/>
    <w:rsid w:val="005F3658"/>
    <w:rsid w:val="00616FF4"/>
    <w:rsid w:val="006A3CE7"/>
    <w:rsid w:val="00743379"/>
    <w:rsid w:val="007803B7"/>
    <w:rsid w:val="007B2F5C"/>
    <w:rsid w:val="007C5F05"/>
    <w:rsid w:val="00832043"/>
    <w:rsid w:val="00832F81"/>
    <w:rsid w:val="008C7CA2"/>
    <w:rsid w:val="008F6337"/>
    <w:rsid w:val="00A42F91"/>
    <w:rsid w:val="00AF1258"/>
    <w:rsid w:val="00B01E52"/>
    <w:rsid w:val="00B550FC"/>
    <w:rsid w:val="00B71FE9"/>
    <w:rsid w:val="00B85871"/>
    <w:rsid w:val="00B93310"/>
    <w:rsid w:val="00BC1F18"/>
    <w:rsid w:val="00BD2E58"/>
    <w:rsid w:val="00BE6742"/>
    <w:rsid w:val="00BF6BAB"/>
    <w:rsid w:val="00C007A5"/>
    <w:rsid w:val="00C14BFA"/>
    <w:rsid w:val="00C4403A"/>
    <w:rsid w:val="00CE6306"/>
    <w:rsid w:val="00D11C4D"/>
    <w:rsid w:val="00D5067A"/>
    <w:rsid w:val="00DC79BB"/>
    <w:rsid w:val="00E34D58"/>
    <w:rsid w:val="00E35F5F"/>
    <w:rsid w:val="00E64847"/>
    <w:rsid w:val="00E941EF"/>
    <w:rsid w:val="00EB1C1B"/>
    <w:rsid w:val="00F5059A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68F398"/>
  <w15:chartTrackingRefBased/>
  <w15:docId w15:val="{793E0E65-8BD2-46BD-8E09-A3808AEE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FE9"/>
    <w:rPr>
      <w:rFonts w:ascii="Arial" w:hAnsi="Arial"/>
    </w:rPr>
  </w:style>
  <w:style w:type="paragraph" w:styleId="1">
    <w:name w:val="heading 1"/>
    <w:basedOn w:val="a"/>
    <w:link w:val="10"/>
    <w:uiPriority w:val="9"/>
    <w:qFormat/>
    <w:rsid w:val="00B71FE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eastAsiaTheme="majorEastAsia" w:cstheme="majorBidi"/>
      <w:caps/>
      <w:sz w:val="44"/>
      <w:szCs w:val="32"/>
    </w:rPr>
  </w:style>
  <w:style w:type="paragraph" w:styleId="2">
    <w:name w:val="heading 2"/>
    <w:basedOn w:val="a"/>
    <w:link w:val="20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B71FE9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4">
    <w:name w:val="heading 4"/>
    <w:basedOn w:val="a"/>
    <w:link w:val="40"/>
    <w:uiPriority w:val="9"/>
    <w:unhideWhenUsed/>
    <w:qFormat/>
    <w:rsid w:val="00B71FE9"/>
    <w:pPr>
      <w:keepNext/>
      <w:keepLines/>
      <w:spacing w:before="400" w:after="0"/>
      <w:contextualSpacing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"/>
    <w:next w:val="a"/>
    <w:link w:val="50"/>
    <w:uiPriority w:val="9"/>
    <w:unhideWhenUsed/>
    <w:qFormat/>
    <w:rsid w:val="00B71FE9"/>
    <w:pPr>
      <w:keepNext/>
      <w:keepLines/>
      <w:spacing w:after="0"/>
      <w:outlineLvl w:val="4"/>
    </w:pPr>
    <w:rPr>
      <w:rFonts w:eastAsiaTheme="majorEastAsia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1FE9"/>
    <w:pPr>
      <w:keepNext/>
      <w:keepLines/>
      <w:spacing w:before="40" w:after="0"/>
      <w:outlineLvl w:val="5"/>
    </w:pPr>
    <w:rPr>
      <w:rFonts w:eastAsiaTheme="majorEastAsia" w:cstheme="majorBidi"/>
      <w:color w:val="1B5A56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7A5"/>
    <w:pPr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007A5"/>
  </w:style>
  <w:style w:type="paragraph" w:styleId="a5">
    <w:name w:val="footer"/>
    <w:basedOn w:val="a"/>
    <w:link w:val="a6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6">
    <w:name w:val="Нижний колонтитул Знак"/>
    <w:basedOn w:val="a0"/>
    <w:link w:val="a5"/>
    <w:uiPriority w:val="99"/>
    <w:rsid w:val="00FE20E6"/>
  </w:style>
  <w:style w:type="table" w:styleId="a7">
    <w:name w:val="Table Grid"/>
    <w:basedOn w:val="a1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a8">
    <w:name w:val="Placeholder Text"/>
    <w:basedOn w:val="a0"/>
    <w:uiPriority w:val="99"/>
    <w:semiHidden/>
    <w:rsid w:val="003053D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B71FE9"/>
    <w:rPr>
      <w:rFonts w:ascii="Arial" w:eastAsiaTheme="majorEastAsia" w:hAnsi="Arial" w:cstheme="majorBidi"/>
      <w:caps/>
      <w:sz w:val="44"/>
      <w:szCs w:val="32"/>
    </w:rPr>
  </w:style>
  <w:style w:type="character" w:customStyle="1" w:styleId="30">
    <w:name w:val="Заголовок 3 Знак"/>
    <w:basedOn w:val="a0"/>
    <w:link w:val="3"/>
    <w:uiPriority w:val="9"/>
    <w:rsid w:val="00B71FE9"/>
    <w:rPr>
      <w:rFonts w:ascii="Arial" w:eastAsiaTheme="majorEastAsia" w:hAnsi="Arial" w:cstheme="majorBidi"/>
      <w:caps/>
      <w:szCs w:val="24"/>
    </w:rPr>
  </w:style>
  <w:style w:type="character" w:customStyle="1" w:styleId="40">
    <w:name w:val="Заголовок 4 Знак"/>
    <w:basedOn w:val="a0"/>
    <w:link w:val="4"/>
    <w:uiPriority w:val="9"/>
    <w:rsid w:val="00B71FE9"/>
    <w:rPr>
      <w:rFonts w:ascii="Arial" w:eastAsiaTheme="majorEastAsia" w:hAnsi="Arial" w:cstheme="majorBidi"/>
      <w:b/>
      <w:iCs/>
      <w:caps/>
    </w:rPr>
  </w:style>
  <w:style w:type="character" w:customStyle="1" w:styleId="50">
    <w:name w:val="Заголовок 5 Знак"/>
    <w:basedOn w:val="a0"/>
    <w:link w:val="5"/>
    <w:uiPriority w:val="9"/>
    <w:rsid w:val="00B71FE9"/>
    <w:rPr>
      <w:rFonts w:ascii="Arial" w:eastAsiaTheme="majorEastAsia" w:hAnsi="Arial" w:cstheme="majorBidi"/>
    </w:rPr>
  </w:style>
  <w:style w:type="paragraph" w:styleId="a9">
    <w:name w:val="No Spacing"/>
    <w:uiPriority w:val="10"/>
    <w:qFormat/>
    <w:rsid w:val="00B71FE9"/>
    <w:pPr>
      <w:spacing w:after="0" w:line="240" w:lineRule="auto"/>
    </w:pPr>
    <w:rPr>
      <w:rFonts w:ascii="Arial" w:hAnsi="Arial"/>
    </w:rPr>
  </w:style>
  <w:style w:type="paragraph" w:customStyle="1" w:styleId="aa">
    <w:name w:val="Графический элемент"/>
    <w:basedOn w:val="a"/>
    <w:next w:val="a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b">
    <w:name w:val="Title"/>
    <w:basedOn w:val="a"/>
    <w:next w:val="a"/>
    <w:link w:val="ac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B71FE9"/>
    <w:rPr>
      <w:rFonts w:ascii="Arial" w:eastAsiaTheme="majorEastAsia" w:hAnsi="Arial" w:cstheme="majorBidi"/>
      <w:color w:val="1B5A56" w:themeColor="accent1" w:themeShade="7F"/>
    </w:rPr>
  </w:style>
  <w:style w:type="paragraph" w:styleId="af">
    <w:name w:val="Balloon Text"/>
    <w:basedOn w:val="a"/>
    <w:link w:val="af0"/>
    <w:uiPriority w:val="99"/>
    <w:semiHidden/>
    <w:unhideWhenUsed/>
    <w:rsid w:val="00E35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35F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23\AppData\Roaming\Microsoft\Templates\&#1050;&#1088;&#1077;&#1072;&#1090;&#1080;&#1074;&#1085;&#1086;&#1077;%20&#1088;&#1077;&#1079;&#1102;&#1084;&#1077;%20&#1086;&#1090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C4F580D227545EEB83F34860EF25A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939B58-DFE9-4D01-9AB3-3AA863262A8C}"/>
      </w:docPartPr>
      <w:docPartBody>
        <w:p w:rsidR="002A42DD" w:rsidRDefault="001F7BD0">
          <w:pPr>
            <w:pStyle w:val="7C4F580D227545EEB83F34860EF25ADF"/>
          </w:pPr>
          <w:r w:rsidRPr="00B71FE9">
            <w:rPr>
              <w:rFonts w:cs="Arial"/>
              <w:lang w:bidi="ru-RU"/>
            </w:rPr>
            <w:t>Ваше имя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BD0"/>
    <w:rsid w:val="001F7BD0"/>
    <w:rsid w:val="002A42DD"/>
    <w:rsid w:val="002C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C4F580D227545EEB83F34860EF25ADF">
    <w:name w:val="7C4F580D227545EEB83F34860EF25ADF"/>
  </w:style>
  <w:style w:type="paragraph" w:customStyle="1" w:styleId="CD54F7917F6447E79DD9E1A4CE80A9F7">
    <w:name w:val="CD54F7917F6447E79DD9E1A4CE80A9F7"/>
  </w:style>
  <w:style w:type="paragraph" w:customStyle="1" w:styleId="E4ED6738B8D541CFABF37159F3449EFF">
    <w:name w:val="E4ED6738B8D541CFABF37159F3449EFF"/>
  </w:style>
  <w:style w:type="paragraph" w:customStyle="1" w:styleId="D029D6CE41204718A3B7B1FF513EE9B4">
    <w:name w:val="D029D6CE41204718A3B7B1FF513EE9B4"/>
  </w:style>
  <w:style w:type="paragraph" w:customStyle="1" w:styleId="3A52CA438BF84EADBCB69B65E0228726">
    <w:name w:val="3A52CA438BF84EADBCB69B65E0228726"/>
  </w:style>
  <w:style w:type="paragraph" w:customStyle="1" w:styleId="B02FD2901F164819AEA6AC53FE508F98">
    <w:name w:val="B02FD2901F164819AEA6AC53FE508F98"/>
  </w:style>
  <w:style w:type="paragraph" w:customStyle="1" w:styleId="F3D5E27CB3BC476EBA1A3DCBD9E5B360">
    <w:name w:val="F3D5E27CB3BC476EBA1A3DCBD9E5B360"/>
  </w:style>
  <w:style w:type="paragraph" w:customStyle="1" w:styleId="66931E5E0F804A64AA9CD2D3C20A3A9D">
    <w:name w:val="66931E5E0F804A64AA9CD2D3C20A3A9D"/>
  </w:style>
  <w:style w:type="paragraph" w:customStyle="1" w:styleId="0578020530CE4E8EB3A4D4BF68B3386B">
    <w:name w:val="0578020530CE4E8EB3A4D4BF68B3386B"/>
  </w:style>
  <w:style w:type="paragraph" w:customStyle="1" w:styleId="45310C6D79B1485FB5E91B3555D553F8">
    <w:name w:val="45310C6D79B1485FB5E91B3555D553F8"/>
  </w:style>
  <w:style w:type="paragraph" w:customStyle="1" w:styleId="3A187DA4F114489EB7A5D8795F604719">
    <w:name w:val="3A187DA4F114489EB7A5D8795F604719"/>
  </w:style>
  <w:style w:type="paragraph" w:customStyle="1" w:styleId="1570E942682B42318CB1A6C69460E9F2">
    <w:name w:val="1570E942682B42318CB1A6C69460E9F2"/>
  </w:style>
  <w:style w:type="paragraph" w:customStyle="1" w:styleId="E3DA15145EE34CC580B31F7439933571">
    <w:name w:val="E3DA15145EE34CC580B31F7439933571"/>
  </w:style>
  <w:style w:type="paragraph" w:customStyle="1" w:styleId="92F1B87EB1CB4047B026DC01D5AF3668">
    <w:name w:val="92F1B87EB1CB4047B026DC01D5AF3668"/>
  </w:style>
  <w:style w:type="paragraph" w:customStyle="1" w:styleId="28FD5B57D3B348948FE54170E25FBAD4">
    <w:name w:val="28FD5B57D3B348948FE54170E25FBAD4"/>
  </w:style>
  <w:style w:type="paragraph" w:customStyle="1" w:styleId="43CB814D61F549CE96BAD990F20C9C30">
    <w:name w:val="43CB814D61F549CE96BAD990F20C9C30"/>
  </w:style>
  <w:style w:type="paragraph" w:customStyle="1" w:styleId="14A330B65CE241FBBA61CEDF0374CDC8">
    <w:name w:val="14A330B65CE241FBBA61CEDF0374CDC8"/>
  </w:style>
  <w:style w:type="paragraph" w:customStyle="1" w:styleId="E99E460FA60845BCA8AB7CB9A2AD53BF">
    <w:name w:val="E99E460FA60845BCA8AB7CB9A2AD53BF"/>
  </w:style>
  <w:style w:type="paragraph" w:customStyle="1" w:styleId="407A288791C24AC5921000C9A2AB301B">
    <w:name w:val="407A288791C24AC5921000C9A2AB301B"/>
  </w:style>
  <w:style w:type="paragraph" w:customStyle="1" w:styleId="5368BC457AC2460CA3583A8351AD4462">
    <w:name w:val="5368BC457AC2460CA3583A8351AD4462"/>
  </w:style>
  <w:style w:type="paragraph" w:customStyle="1" w:styleId="0F1426D0F2BF411BB5EB986E72114373">
    <w:name w:val="0F1426D0F2BF411BB5EB986E72114373"/>
  </w:style>
  <w:style w:type="paragraph" w:customStyle="1" w:styleId="4E7E84FA342849DA96506155F217B691">
    <w:name w:val="4E7E84FA342849DA96506155F217B6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48621-B4B1-4BD9-9C9A-E6094122D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Креативное резюме от MOO.dotx</Template>
  <TotalTime>369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Name: Valeria Zhukova</dc:creator>
  <cp:keywords/>
  <dc:description/>
  <cp:lastModifiedBy>v.zhukova@it-bi.com</cp:lastModifiedBy>
  <cp:revision>2</cp:revision>
  <cp:lastPrinted>2018-10-31T04:56:00Z</cp:lastPrinted>
  <dcterms:created xsi:type="dcterms:W3CDTF">2018-10-31T04:29:00Z</dcterms:created>
  <dcterms:modified xsi:type="dcterms:W3CDTF">2020-05-17T07:18:00Z</dcterms:modified>
</cp:coreProperties>
</file>